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3497A5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56CADF6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A7E78A" wp14:editId="1C92A147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711BA1" w14:textId="77777777" w:rsidR="00FE73F5" w:rsidRDefault="00FE73F5" w:rsidP="00FE73F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5A7E78A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QEsAAAAAQABOEJJTQQm&#10;AAAAAAAOAAAAAAAAAAAAAD+AAAA4QklNBA0AAAAAAAQAAAAe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" strokecolor="#94b6d2 [3204]" strokeweight="5pt">
                      <v:fill r:id="rId8" o:title="" recolor="t" rotate="t" type="frame"/>
                      <v:stroke joinstyle="miter"/>
                      <v:textbox>
                        <w:txbxContent>
                          <w:p w14:paraId="46711BA1" w14:textId="77777777" w:rsidR="00FE73F5" w:rsidRDefault="00FE73F5" w:rsidP="00FE73F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55AA41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154D0A7" w14:textId="71F4771C" w:rsidR="001B2ABD" w:rsidRDefault="009C0856" w:rsidP="001B2ABD">
            <w:pPr>
              <w:pStyle w:val="Title"/>
            </w:pPr>
            <w:r>
              <w:t>david rebancos ii</w:t>
            </w:r>
          </w:p>
          <w:p w14:paraId="3DD58483" w14:textId="577B3DB3" w:rsidR="001B2ABD" w:rsidRDefault="001B2ABD" w:rsidP="001B2ABD">
            <w:pPr>
              <w:pStyle w:val="Subtitle"/>
            </w:pPr>
          </w:p>
        </w:tc>
      </w:tr>
      <w:tr w:rsidR="001B2ABD" w14:paraId="4BA0EBDE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1BE50583FA944D118127506A2419448F"/>
              </w:placeholder>
              <w:temporary/>
              <w:showingPlcHdr/>
              <w15:appearance w15:val="hidden"/>
            </w:sdtPr>
            <w:sdtContent>
              <w:p w14:paraId="74E84DC0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79B3D3F" w14:textId="225F85AB" w:rsidR="00036450" w:rsidRDefault="00D405C0" w:rsidP="009260CD">
            <w:r w:rsidRPr="00D405C0">
              <w:t>An enthusiastic, motivated, and intelligent university student who always completes his assignments on time. Aiming for a part-time job to fill the void left by my lack of work experience, as well as a position where I can grow and contribute to the company.</w:t>
            </w:r>
          </w:p>
          <w:p w14:paraId="79897812" w14:textId="77777777" w:rsidR="00036450" w:rsidRDefault="00036450" w:rsidP="00036450"/>
          <w:sdt>
            <w:sdtPr>
              <w:id w:val="-1954003311"/>
              <w:placeholder>
                <w:docPart w:val="C79E546B819248099D874939139760FB"/>
              </w:placeholder>
              <w:temporary/>
              <w:showingPlcHdr/>
              <w15:appearance w15:val="hidden"/>
            </w:sdtPr>
            <w:sdtContent>
              <w:p w14:paraId="29D030B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76E414B63B3450F91BB866B1EF3E7F8"/>
              </w:placeholder>
              <w:temporary/>
              <w:showingPlcHdr/>
              <w15:appearance w15:val="hidden"/>
            </w:sdtPr>
            <w:sdtContent>
              <w:p w14:paraId="1E8835CA" w14:textId="77777777" w:rsidR="009C0856" w:rsidRDefault="009C0856" w:rsidP="009C0856">
                <w:r w:rsidRPr="004D3011">
                  <w:t>PHONE:</w:t>
                </w:r>
              </w:p>
            </w:sdtContent>
          </w:sdt>
          <w:p w14:paraId="6A844F83" w14:textId="77777777" w:rsidR="009C0856" w:rsidRDefault="009C0856" w:rsidP="009C0856">
            <w:r>
              <w:t>099-1790-9837</w:t>
            </w:r>
          </w:p>
          <w:p w14:paraId="70EB3937" w14:textId="77777777" w:rsidR="009C0856" w:rsidRPr="004D3011" w:rsidRDefault="009C0856" w:rsidP="009C0856"/>
          <w:p w14:paraId="0AFEF103" w14:textId="77777777" w:rsidR="009C0856" w:rsidRDefault="009C0856" w:rsidP="009C0856">
            <w:r>
              <w:t>ADDRESS:</w:t>
            </w:r>
          </w:p>
          <w:p w14:paraId="7170C7A5" w14:textId="77777777" w:rsidR="009C0856" w:rsidRDefault="009C0856" w:rsidP="009C0856">
            <w:r>
              <w:t xml:space="preserve">348-A </w:t>
            </w:r>
            <w:proofErr w:type="spellStart"/>
            <w:r>
              <w:t>Matiisin</w:t>
            </w:r>
            <w:proofErr w:type="spellEnd"/>
            <w:r>
              <w:t xml:space="preserve"> St. Tondo, Manila</w:t>
            </w:r>
          </w:p>
          <w:p w14:paraId="0EA7F0B1" w14:textId="77777777" w:rsidR="009C0856" w:rsidRDefault="009C0856" w:rsidP="009C0856"/>
          <w:sdt>
            <w:sdtPr>
              <w:id w:val="-240260293"/>
              <w:placeholder>
                <w:docPart w:val="4C513627E0704241AE82FD06A7E736AF"/>
              </w:placeholder>
              <w:temporary/>
              <w:showingPlcHdr/>
              <w15:appearance w15:val="hidden"/>
            </w:sdtPr>
            <w:sdtContent>
              <w:p w14:paraId="5BC97191" w14:textId="77777777" w:rsidR="009C0856" w:rsidRDefault="009C0856" w:rsidP="009C0856">
                <w:r w:rsidRPr="004D3011">
                  <w:t>EMAIL:</w:t>
                </w:r>
              </w:p>
            </w:sdtContent>
          </w:sdt>
          <w:p w14:paraId="5A16BB83" w14:textId="33C78998" w:rsidR="009C0856" w:rsidRPr="00E4381A" w:rsidRDefault="009C0856" w:rsidP="009C0856">
            <w:pPr>
              <w:rPr>
                <w:rStyle w:val="Hyperlink"/>
              </w:rPr>
            </w:pPr>
            <w:hyperlink r:id="rId9" w:history="1">
              <w:r w:rsidRPr="005939A4">
                <w:rPr>
                  <w:rStyle w:val="Hyperlink"/>
                </w:rPr>
                <w:t>davidrebancos02@gmail.com</w:t>
              </w:r>
            </w:hyperlink>
          </w:p>
          <w:sdt>
            <w:sdtPr>
              <w:id w:val="-1444214663"/>
              <w:placeholder>
                <w:docPart w:val="19E4DBC22EED460191E8DAC9E57179C7"/>
              </w:placeholder>
              <w:temporary/>
              <w:showingPlcHdr/>
              <w15:appearance w15:val="hidden"/>
            </w:sdtPr>
            <w:sdtContent>
              <w:p w14:paraId="352489C0" w14:textId="77777777" w:rsidR="009C0856" w:rsidRPr="00CB0055" w:rsidRDefault="009C0856" w:rsidP="009C0856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5C55993" w14:textId="77777777" w:rsidR="009C0856" w:rsidRDefault="009C0856" w:rsidP="009C0856">
            <w:r>
              <w:t>Watching Movies</w:t>
            </w:r>
          </w:p>
          <w:p w14:paraId="0F0A398B" w14:textId="77777777" w:rsidR="009C0856" w:rsidRDefault="009C0856" w:rsidP="009C0856">
            <w:r>
              <w:t>Reading Books</w:t>
            </w:r>
          </w:p>
          <w:p w14:paraId="164E3482" w14:textId="77777777" w:rsidR="009C0856" w:rsidRDefault="009C0856" w:rsidP="009C0856">
            <w:r>
              <w:t>Playing Online Games</w:t>
            </w:r>
          </w:p>
          <w:p w14:paraId="372CC62E" w14:textId="51411CBE" w:rsidR="004D3011" w:rsidRPr="004D3011" w:rsidRDefault="009C0856" w:rsidP="009C0856">
            <w:r>
              <w:t>Listening to Music</w:t>
            </w:r>
          </w:p>
        </w:tc>
        <w:tc>
          <w:tcPr>
            <w:tcW w:w="720" w:type="dxa"/>
          </w:tcPr>
          <w:p w14:paraId="4BBB96A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EDD0E1D89CC425094ACCF8CCC5E6E36"/>
              </w:placeholder>
              <w:temporary/>
              <w:showingPlcHdr/>
              <w15:appearance w15:val="hidden"/>
            </w:sdtPr>
            <w:sdtContent>
              <w:p w14:paraId="769014A8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3EB96F8" w14:textId="77777777" w:rsidR="009C0856" w:rsidRPr="00036450" w:rsidRDefault="009C0856" w:rsidP="009C0856">
            <w:pPr>
              <w:pStyle w:val="Heading4"/>
            </w:pPr>
            <w:r w:rsidRPr="005939A4">
              <w:t>Universidad De Manila</w:t>
            </w:r>
          </w:p>
          <w:p w14:paraId="100B8276" w14:textId="77777777" w:rsidR="009C0856" w:rsidRPr="00B359E4" w:rsidRDefault="009C0856" w:rsidP="009C0856">
            <w:pPr>
              <w:pStyle w:val="Date"/>
            </w:pPr>
            <w:r>
              <w:t>August 2020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To present</w:t>
            </w:r>
          </w:p>
          <w:p w14:paraId="24989E98" w14:textId="77777777" w:rsidR="009C0856" w:rsidRDefault="009C0856" w:rsidP="009C0856">
            <w:r>
              <w:t>Currently third year college student at Universidad De manila and taking a course in Bachelor of Science in Information Technology (BSIT).</w:t>
            </w:r>
          </w:p>
          <w:p w14:paraId="0E08E9C4" w14:textId="77777777" w:rsidR="009C0856" w:rsidRPr="00565B06" w:rsidRDefault="009C0856" w:rsidP="009C0856">
            <w:r>
              <w:t>I maybe boasting but I think it’s good to say that I always high grades since elementary/primary school. Even now I’m a consistent Dean’s Lister weighing a general average/</w:t>
            </w:r>
            <w:r w:rsidRPr="00CF0AC4">
              <w:rPr>
                <w:b/>
              </w:rPr>
              <w:t>GPA</w:t>
            </w:r>
            <w:r>
              <w:t xml:space="preserve"> of 3.55 or 93.5.</w:t>
            </w:r>
          </w:p>
          <w:sdt>
            <w:sdtPr>
              <w:id w:val="1702519894"/>
              <w:placeholder>
                <w:docPart w:val="1D2B397879FA402C8F3C8FBB6CB0BBFD"/>
              </w:placeholder>
              <w:temporary/>
              <w:showingPlcHdr/>
              <w15:appearance w15:val="hidden"/>
            </w:sdtPr>
            <w:sdtEndPr/>
            <w:sdtContent>
              <w:p w14:paraId="3BC08418" w14:textId="33F2D922" w:rsidR="00036450" w:rsidRDefault="009C0856" w:rsidP="00036450">
                <w:r w:rsidRPr="00036450">
                  <w:t>[It’s okay to brag about your GPA, awards, and honors. Feel free to summarize your coursework too.]</w:t>
                </w:r>
              </w:p>
            </w:sdtContent>
          </w:sdt>
          <w:sdt>
            <w:sdtPr>
              <w:id w:val="1001553383"/>
              <w:placeholder>
                <w:docPart w:val="F1BC8D3BF546423AB819B97DCBE4D11B"/>
              </w:placeholder>
              <w:temporary/>
              <w:showingPlcHdr/>
              <w15:appearance w15:val="hidden"/>
            </w:sdtPr>
            <w:sdtContent>
              <w:p w14:paraId="63986249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4A9245A" w14:textId="77777777" w:rsidR="009C0856" w:rsidRDefault="009C0856" w:rsidP="009C0856">
            <w:pPr>
              <w:pStyle w:val="Heading4"/>
              <w:rPr>
                <w:bCs/>
              </w:rPr>
            </w:pPr>
            <w:r>
              <w:t>PESO SPES-OFFICE OF THE CITY COUNCIL</w:t>
            </w:r>
          </w:p>
          <w:p w14:paraId="47E48905" w14:textId="77777777" w:rsidR="009C0856" w:rsidRPr="00036450" w:rsidRDefault="009C0856" w:rsidP="009C0856">
            <w:pPr>
              <w:pStyle w:val="Date"/>
            </w:pPr>
            <w:r>
              <w:t xml:space="preserve">JUNE 2022 </w:t>
            </w:r>
            <w:r w:rsidRPr="00036450">
              <w:t>–</w:t>
            </w:r>
            <w:r>
              <w:t xml:space="preserve"> JULY 2022</w:t>
            </w:r>
          </w:p>
          <w:p w14:paraId="25696ACC" w14:textId="77777777" w:rsidR="009C0856" w:rsidRDefault="009C0856" w:rsidP="009C0856">
            <w:r>
              <w:t>Deployed in office of the city council in the office of district 1 councilor Marjun Isidro where we assist people in need of affidavits and notaries from them.</w:t>
            </w:r>
          </w:p>
          <w:p w14:paraId="5832CFC0" w14:textId="77777777" w:rsidR="009C0856" w:rsidRDefault="009C0856" w:rsidP="009C0856"/>
          <w:p w14:paraId="3058E912" w14:textId="77777777" w:rsidR="009C0856" w:rsidRDefault="009C0856" w:rsidP="009C0856">
            <w:pPr>
              <w:pStyle w:val="Heading4"/>
              <w:rPr>
                <w:bCs/>
              </w:rPr>
            </w:pPr>
            <w:r>
              <w:t>PESO SPES-OFFICE OF THE MAYOR</w:t>
            </w:r>
          </w:p>
          <w:p w14:paraId="5DF215BA" w14:textId="77777777" w:rsidR="009C0856" w:rsidRPr="004D3011" w:rsidRDefault="009C0856" w:rsidP="009C0856">
            <w:pPr>
              <w:pStyle w:val="Date"/>
            </w:pPr>
            <w:r>
              <w:t>NOVEMBER 2021 – DECEMBER 2021</w:t>
            </w:r>
          </w:p>
          <w:p w14:paraId="2B3877A2" w14:textId="77777777" w:rsidR="009C0856" w:rsidRPr="004D3011" w:rsidRDefault="009C0856" w:rsidP="009C0856">
            <w:r>
              <w:t>This time assigned in Office of the Mayor where we distribute the monthly allowance of senior citizens in the city</w:t>
            </w:r>
            <w:r w:rsidRPr="004D3011">
              <w:t xml:space="preserve"> </w:t>
            </w:r>
          </w:p>
          <w:p w14:paraId="30524D61" w14:textId="77777777" w:rsidR="009C0856" w:rsidRDefault="009C0856" w:rsidP="009C0856"/>
          <w:p w14:paraId="606F5FAC" w14:textId="77777777" w:rsidR="009C0856" w:rsidRDefault="009C0856" w:rsidP="009C0856">
            <w:pPr>
              <w:pStyle w:val="Heading4"/>
              <w:rPr>
                <w:bCs/>
              </w:rPr>
            </w:pPr>
            <w:r>
              <w:t>PESO SPES-URBAN SETTLEMENTS OFFICE</w:t>
            </w:r>
          </w:p>
          <w:p w14:paraId="2BB636BB" w14:textId="77777777" w:rsidR="009C0856" w:rsidRPr="004D3011" w:rsidRDefault="009C0856" w:rsidP="009C0856">
            <w:pPr>
              <w:pStyle w:val="Date"/>
            </w:pPr>
            <w:r>
              <w:t>APRIL 2019 – MAY 2019</w:t>
            </w:r>
          </w:p>
          <w:p w14:paraId="085E7755" w14:textId="77777777" w:rsidR="009C0856" w:rsidRDefault="009C0856" w:rsidP="009C0856">
            <w:r w:rsidRPr="007727E1">
              <w:t>Assigned in Urban Settlements Office where we help other employees sort records, data of settlements in the city</w:t>
            </w:r>
          </w:p>
          <w:sdt>
            <w:sdtPr>
              <w:id w:val="1669594239"/>
              <w:placeholder>
                <w:docPart w:val="BF363E05432A49A2BF5A7BCD1CD4738D"/>
              </w:placeholder>
              <w:temporary/>
              <w:showingPlcHdr/>
              <w15:appearance w15:val="hidden"/>
            </w:sdtPr>
            <w:sdtContent>
              <w:p w14:paraId="013E8FA1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818D49A" w14:textId="2C0AB585" w:rsidR="00D81BD2" w:rsidRPr="004D3011" w:rsidRDefault="00D81BD2" w:rsidP="004D3011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E26FE8" wp14:editId="09771337">
                      <wp:simplePos x="0" y="0"/>
                      <wp:positionH relativeFrom="column">
                        <wp:posOffset>16916</wp:posOffset>
                      </wp:positionH>
                      <wp:positionV relativeFrom="paragraph">
                        <wp:posOffset>44970</wp:posOffset>
                      </wp:positionV>
                      <wp:extent cx="3934918" cy="2345961"/>
                      <wp:effectExtent l="0" t="0" r="889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4918" cy="23459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B2DA07" w14:textId="094267E6" w:rsidR="00D81BD2" w:rsidRDefault="00D81BD2" w:rsidP="00D81BD2">
                                  <w:r>
                                    <w:t>•</w:t>
                                  </w:r>
                                  <w:r w:rsidR="009C0856">
                                    <w:t>Hardworking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766337D9" w14:textId="4295C323" w:rsidR="00D81BD2" w:rsidRDefault="00D81BD2" w:rsidP="00D81BD2">
                                  <w:r>
                                    <w:t>•</w:t>
                                  </w:r>
                                  <w:r w:rsidR="009C0856">
                                    <w:t>Flexible</w:t>
                                  </w:r>
                                  <w:r>
                                    <w:tab/>
                                  </w:r>
                                </w:p>
                                <w:p w14:paraId="576282F5" w14:textId="42C4C653" w:rsidR="00D81BD2" w:rsidRDefault="00D81BD2" w:rsidP="00D81BD2">
                                  <w:r>
                                    <w:t>•</w:t>
                                  </w:r>
                                  <w:r w:rsidR="009C0856">
                                    <w:t>Multitasking</w:t>
                                  </w:r>
                                </w:p>
                                <w:p w14:paraId="7C7D38EB" w14:textId="30C3FBBC" w:rsidR="009C0856" w:rsidRDefault="00D81BD2" w:rsidP="00D81BD2">
                                  <w:r>
                                    <w:t>•</w:t>
                                  </w:r>
                                  <w:r w:rsidR="009C0856">
                                    <w:t>Critical Thinking</w:t>
                                  </w:r>
                                </w:p>
                                <w:p w14:paraId="37CCA39E" w14:textId="599C5770" w:rsidR="009C0856" w:rsidRDefault="009C0856" w:rsidP="009C0856">
                                  <w:r>
                                    <w:t>•</w:t>
                                  </w:r>
                                  <w:r w:rsidRPr="009C0856">
                                    <w:t>Computer Proficiency</w:t>
                                  </w:r>
                                </w:p>
                                <w:p w14:paraId="40ADAAAE" w14:textId="253E1445" w:rsidR="009C0856" w:rsidRDefault="009C0856" w:rsidP="009C0856">
                                  <w:r>
                                    <w:t>•</w:t>
                                  </w:r>
                                  <w:r w:rsidRPr="009C0856">
                                    <w:t>Problem Solving Skill</w:t>
                                  </w:r>
                                </w:p>
                                <w:p w14:paraId="6179BD96" w14:textId="704A327B" w:rsidR="009C0856" w:rsidRDefault="009C0856" w:rsidP="009C0856">
                                  <w:r>
                                    <w:t>•</w:t>
                                  </w:r>
                                  <w:r w:rsidRPr="009C0856">
                                    <w:t>Programming Languages</w:t>
                                  </w:r>
                                </w:p>
                                <w:p w14:paraId="166AFE4F" w14:textId="50E0ED29" w:rsidR="009C0856" w:rsidRDefault="009C0856" w:rsidP="009C0856">
                                  <w:r>
                                    <w:t>•</w:t>
                                  </w:r>
                                  <w:r w:rsidRPr="009C0856">
                                    <w:t>Ability to work under pressure</w:t>
                                  </w:r>
                                </w:p>
                                <w:p w14:paraId="10BCD88F" w14:textId="77777777" w:rsidR="009C0856" w:rsidRDefault="009C0856" w:rsidP="00D81BD2"/>
                                <w:p w14:paraId="7946C60B" w14:textId="0C643CCD" w:rsidR="00D81BD2" w:rsidRDefault="00D81BD2" w:rsidP="00D81BD2">
                                  <w:r>
                                    <w:tab/>
                                  </w:r>
                                </w:p>
                                <w:p w14:paraId="2B289A6B" w14:textId="11BFD548" w:rsidR="00D81BD2" w:rsidRDefault="00D81BD2" w:rsidP="00D81BD2"/>
                                <w:p w14:paraId="321B6021" w14:textId="2BA1294A" w:rsidR="00D81BD2" w:rsidRDefault="00D81BD2" w:rsidP="00D81BD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E26F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7" type="#_x0000_t202" style="position:absolute;margin-left:1.35pt;margin-top:3.55pt;width:309.85pt;height:18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" fillcolor="white [3201]" stroked="f" strokeweight=".5pt">
                      <v:textbox>
                        <w:txbxContent>
                          <w:p w14:paraId="66B2DA07" w14:textId="094267E6" w:rsidR="00D81BD2" w:rsidRDefault="00D81BD2" w:rsidP="00D81BD2">
                            <w:r>
                              <w:t>•</w:t>
                            </w:r>
                            <w:r w:rsidR="009C0856">
                              <w:t>Hardworking</w:t>
                            </w:r>
                            <w:r>
                              <w:t xml:space="preserve"> </w:t>
                            </w:r>
                          </w:p>
                          <w:p w14:paraId="766337D9" w14:textId="4295C323" w:rsidR="00D81BD2" w:rsidRDefault="00D81BD2" w:rsidP="00D81BD2">
                            <w:r>
                              <w:t>•</w:t>
                            </w:r>
                            <w:r w:rsidR="009C0856">
                              <w:t>Flexible</w:t>
                            </w:r>
                            <w:r>
                              <w:tab/>
                            </w:r>
                          </w:p>
                          <w:p w14:paraId="576282F5" w14:textId="42C4C653" w:rsidR="00D81BD2" w:rsidRDefault="00D81BD2" w:rsidP="00D81BD2">
                            <w:r>
                              <w:t>•</w:t>
                            </w:r>
                            <w:r w:rsidR="009C0856">
                              <w:t>Multitasking</w:t>
                            </w:r>
                          </w:p>
                          <w:p w14:paraId="7C7D38EB" w14:textId="30C3FBBC" w:rsidR="009C0856" w:rsidRDefault="00D81BD2" w:rsidP="00D81BD2">
                            <w:r>
                              <w:t>•</w:t>
                            </w:r>
                            <w:r w:rsidR="009C0856">
                              <w:t>Critical Thinking</w:t>
                            </w:r>
                          </w:p>
                          <w:p w14:paraId="37CCA39E" w14:textId="599C5770" w:rsidR="009C0856" w:rsidRDefault="009C0856" w:rsidP="009C0856">
                            <w:r>
                              <w:t>•</w:t>
                            </w:r>
                            <w:r w:rsidRPr="009C0856">
                              <w:t>Computer Proficiency</w:t>
                            </w:r>
                          </w:p>
                          <w:p w14:paraId="40ADAAAE" w14:textId="253E1445" w:rsidR="009C0856" w:rsidRDefault="009C0856" w:rsidP="009C0856">
                            <w:r>
                              <w:t>•</w:t>
                            </w:r>
                            <w:r w:rsidRPr="009C0856">
                              <w:t>Problem Solving Skill</w:t>
                            </w:r>
                          </w:p>
                          <w:p w14:paraId="6179BD96" w14:textId="704A327B" w:rsidR="009C0856" w:rsidRDefault="009C0856" w:rsidP="009C0856">
                            <w:r>
                              <w:t>•</w:t>
                            </w:r>
                            <w:r w:rsidRPr="009C0856">
                              <w:t>Programming Languages</w:t>
                            </w:r>
                          </w:p>
                          <w:p w14:paraId="166AFE4F" w14:textId="50E0ED29" w:rsidR="009C0856" w:rsidRDefault="009C0856" w:rsidP="009C0856">
                            <w:r>
                              <w:t>•</w:t>
                            </w:r>
                            <w:r w:rsidRPr="009C0856">
                              <w:t>Ability to work under pressure</w:t>
                            </w:r>
                          </w:p>
                          <w:p w14:paraId="10BCD88F" w14:textId="77777777" w:rsidR="009C0856" w:rsidRDefault="009C0856" w:rsidP="00D81BD2"/>
                          <w:p w14:paraId="7946C60B" w14:textId="0C643CCD" w:rsidR="00D81BD2" w:rsidRDefault="00D81BD2" w:rsidP="00D81BD2">
                            <w:r>
                              <w:tab/>
                            </w:r>
                          </w:p>
                          <w:p w14:paraId="2B289A6B" w14:textId="11BFD548" w:rsidR="00D81BD2" w:rsidRDefault="00D81BD2" w:rsidP="00D81BD2"/>
                          <w:p w14:paraId="321B6021" w14:textId="2BA1294A" w:rsidR="00D81BD2" w:rsidRDefault="00D81BD2" w:rsidP="00D81BD2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785735E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9756" w14:textId="77777777" w:rsidR="005375EE" w:rsidRDefault="005375EE" w:rsidP="000C45FF">
      <w:r>
        <w:separator/>
      </w:r>
    </w:p>
  </w:endnote>
  <w:endnote w:type="continuationSeparator" w:id="0">
    <w:p w14:paraId="130F0C12" w14:textId="77777777" w:rsidR="005375EE" w:rsidRDefault="005375E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CE590" w14:textId="77777777" w:rsidR="005375EE" w:rsidRDefault="005375EE" w:rsidP="000C45FF">
      <w:r>
        <w:separator/>
      </w:r>
    </w:p>
  </w:footnote>
  <w:footnote w:type="continuationSeparator" w:id="0">
    <w:p w14:paraId="3C6F30E8" w14:textId="77777777" w:rsidR="005375EE" w:rsidRDefault="005375E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5DE7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113E10" wp14:editId="74869DA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76808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F5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375EE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7F031C"/>
    <w:rsid w:val="00802CA0"/>
    <w:rsid w:val="009260CD"/>
    <w:rsid w:val="00940A66"/>
    <w:rsid w:val="00952C25"/>
    <w:rsid w:val="009C0856"/>
    <w:rsid w:val="00A2118D"/>
    <w:rsid w:val="00AD0A50"/>
    <w:rsid w:val="00AD76E2"/>
    <w:rsid w:val="00AE1606"/>
    <w:rsid w:val="00B20152"/>
    <w:rsid w:val="00B359E4"/>
    <w:rsid w:val="00B57D98"/>
    <w:rsid w:val="00B70850"/>
    <w:rsid w:val="00BE4FC3"/>
    <w:rsid w:val="00C066B6"/>
    <w:rsid w:val="00C37BA1"/>
    <w:rsid w:val="00C4674C"/>
    <w:rsid w:val="00C506CF"/>
    <w:rsid w:val="00C72BED"/>
    <w:rsid w:val="00C9578B"/>
    <w:rsid w:val="00CB0055"/>
    <w:rsid w:val="00D2522B"/>
    <w:rsid w:val="00D405C0"/>
    <w:rsid w:val="00D422DE"/>
    <w:rsid w:val="00D5459D"/>
    <w:rsid w:val="00D740CD"/>
    <w:rsid w:val="00D81BD2"/>
    <w:rsid w:val="00DA1F4D"/>
    <w:rsid w:val="00DD172A"/>
    <w:rsid w:val="00E25A26"/>
    <w:rsid w:val="00E4381A"/>
    <w:rsid w:val="00E55D74"/>
    <w:rsid w:val="00F60274"/>
    <w:rsid w:val="00F77FB9"/>
    <w:rsid w:val="00FB068F"/>
    <w:rsid w:val="00FD443C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A266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E73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3F5"/>
    <w:rPr>
      <w:rFonts w:asciiTheme="majorHAnsi" w:eastAsiaTheme="majorEastAsia" w:hAnsiTheme="majorHAnsi" w:cstheme="majorBidi"/>
      <w:color w:val="548AB7" w:themeColor="accent1" w:themeShade="BF"/>
      <w:sz w:val="18"/>
      <w:szCs w:val="22"/>
    </w:rPr>
  </w:style>
  <w:style w:type="paragraph" w:styleId="ListBullet">
    <w:name w:val="List Bullet"/>
    <w:basedOn w:val="Normal"/>
    <w:uiPriority w:val="11"/>
    <w:qFormat/>
    <w:rsid w:val="00D81BD2"/>
    <w:pPr>
      <w:numPr>
        <w:numId w:val="1"/>
      </w:numPr>
      <w:spacing w:after="80" w:line="259" w:lineRule="auto"/>
      <w:contextualSpacing/>
    </w:pPr>
    <w:rPr>
      <w:rFonts w:eastAsiaTheme="minorHAnsi"/>
      <w:color w:val="9F8479" w:themeColor="text2" w:themeTint="B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david\Downloads\davidrebancos02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E50583FA944D118127506A24194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A99E3-1FDF-4512-882B-3966CEE22E2C}"/>
      </w:docPartPr>
      <w:docPartBody>
        <w:p w:rsidR="00D608C4" w:rsidRDefault="00000000">
          <w:pPr>
            <w:pStyle w:val="1BE50583FA944D118127506A2419448F"/>
          </w:pPr>
          <w:r w:rsidRPr="00D5459D">
            <w:t>Profile</w:t>
          </w:r>
        </w:p>
      </w:docPartBody>
    </w:docPart>
    <w:docPart>
      <w:docPartPr>
        <w:name w:val="C79E546B819248099D87493913976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0AE0C-D08C-4391-9696-C89A6B5D1779}"/>
      </w:docPartPr>
      <w:docPartBody>
        <w:p w:rsidR="00D608C4" w:rsidRDefault="00000000">
          <w:pPr>
            <w:pStyle w:val="C79E546B819248099D874939139760FB"/>
          </w:pPr>
          <w:r w:rsidRPr="00CB0055">
            <w:t>Contact</w:t>
          </w:r>
        </w:p>
      </w:docPartBody>
    </w:docPart>
    <w:docPart>
      <w:docPartPr>
        <w:name w:val="4EDD0E1D89CC425094ACCF8CCC5E6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B1308-A159-4FFB-AEF4-93A629218BF5}"/>
      </w:docPartPr>
      <w:docPartBody>
        <w:p w:rsidR="00D608C4" w:rsidRDefault="00000000">
          <w:pPr>
            <w:pStyle w:val="4EDD0E1D89CC425094ACCF8CCC5E6E36"/>
          </w:pPr>
          <w:r w:rsidRPr="00036450">
            <w:t>EDUCATION</w:t>
          </w:r>
        </w:p>
      </w:docPartBody>
    </w:docPart>
    <w:docPart>
      <w:docPartPr>
        <w:name w:val="1D2B397879FA402C8F3C8FBB6CB0B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318F6-848A-4915-9EA3-36CCC77A9E29}"/>
      </w:docPartPr>
      <w:docPartBody>
        <w:p w:rsidR="00D608C4" w:rsidRDefault="00000000">
          <w:pPr>
            <w:pStyle w:val="1D2B397879FA402C8F3C8FBB6CB0BBFD"/>
          </w:pPr>
          <w:r w:rsidRPr="00036450">
            <w:t>[It’s okay to brag about your GPA, awards, and honors. Feel free to summarize your coursework too.]</w:t>
          </w:r>
        </w:p>
      </w:docPartBody>
    </w:docPart>
    <w:docPart>
      <w:docPartPr>
        <w:name w:val="F1BC8D3BF546423AB819B97DCBE4D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673DF-0823-410E-8103-5EFF3878D5C1}"/>
      </w:docPartPr>
      <w:docPartBody>
        <w:p w:rsidR="00D608C4" w:rsidRDefault="00000000">
          <w:pPr>
            <w:pStyle w:val="F1BC8D3BF546423AB819B97DCBE4D11B"/>
          </w:pPr>
          <w:r w:rsidRPr="00036450">
            <w:t>WORK EXPERIENCE</w:t>
          </w:r>
        </w:p>
      </w:docPartBody>
    </w:docPart>
    <w:docPart>
      <w:docPartPr>
        <w:name w:val="BF363E05432A49A2BF5A7BCD1CD47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2723E-3832-420A-AE88-82D179877B55}"/>
      </w:docPartPr>
      <w:docPartBody>
        <w:p w:rsidR="00D608C4" w:rsidRDefault="00000000">
          <w:pPr>
            <w:pStyle w:val="BF363E05432A49A2BF5A7BCD1CD4738D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D76E414B63B3450F91BB866B1EF3E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D81FC-6EDC-45AF-9BB1-DA711AF75939}"/>
      </w:docPartPr>
      <w:docPartBody>
        <w:p w:rsidR="00000000" w:rsidRDefault="00D608C4" w:rsidP="00D608C4">
          <w:pPr>
            <w:pStyle w:val="D76E414B63B3450F91BB866B1EF3E7F8"/>
          </w:pPr>
          <w:r w:rsidRPr="004D3011">
            <w:t>PHONE:</w:t>
          </w:r>
        </w:p>
      </w:docPartBody>
    </w:docPart>
    <w:docPart>
      <w:docPartPr>
        <w:name w:val="4C513627E0704241AE82FD06A7E73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ABDD4-4B2F-4941-AF24-4258326C27AB}"/>
      </w:docPartPr>
      <w:docPartBody>
        <w:p w:rsidR="00000000" w:rsidRDefault="00D608C4" w:rsidP="00D608C4">
          <w:pPr>
            <w:pStyle w:val="4C513627E0704241AE82FD06A7E736AF"/>
          </w:pPr>
          <w:r w:rsidRPr="004D3011">
            <w:t>EMAIL:</w:t>
          </w:r>
        </w:p>
      </w:docPartBody>
    </w:docPart>
    <w:docPart>
      <w:docPartPr>
        <w:name w:val="19E4DBC22EED460191E8DAC9E5717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AFDBE-D651-44F3-83D7-8D0BBBC216A8}"/>
      </w:docPartPr>
      <w:docPartBody>
        <w:p w:rsidR="00000000" w:rsidRDefault="00D608C4" w:rsidP="00D608C4">
          <w:pPr>
            <w:pStyle w:val="19E4DBC22EED460191E8DAC9E57179C7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053458031">
    <w:abstractNumId w:val="0"/>
  </w:num>
  <w:num w:numId="2" w16cid:durableId="700545635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4B039E"/>
    <w:rsid w:val="006C0B11"/>
    <w:rsid w:val="00C938DF"/>
    <w:rsid w:val="00D6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6E414B63B3450F91BB866B1EF3E7F8">
    <w:name w:val="D76E414B63B3450F91BB866B1EF3E7F8"/>
    <w:rsid w:val="00D608C4"/>
  </w:style>
  <w:style w:type="paragraph" w:customStyle="1" w:styleId="4C513627E0704241AE82FD06A7E736AF">
    <w:name w:val="4C513627E0704241AE82FD06A7E736AF"/>
    <w:rsid w:val="00D608C4"/>
  </w:style>
  <w:style w:type="paragraph" w:customStyle="1" w:styleId="1BE50583FA944D118127506A2419448F">
    <w:name w:val="1BE50583FA944D118127506A2419448F"/>
  </w:style>
  <w:style w:type="paragraph" w:customStyle="1" w:styleId="19E4DBC22EED460191E8DAC9E57179C7">
    <w:name w:val="19E4DBC22EED460191E8DAC9E57179C7"/>
    <w:rsid w:val="00D608C4"/>
  </w:style>
  <w:style w:type="paragraph" w:customStyle="1" w:styleId="C79E546B819248099D874939139760FB">
    <w:name w:val="C79E546B819248099D874939139760FB"/>
  </w:style>
  <w:style w:type="paragraph" w:customStyle="1" w:styleId="8D3457870EB646E6BD85D832465FF303">
    <w:name w:val="8D3457870EB646E6BD85D832465FF303"/>
  </w:style>
  <w:style w:type="paragraph" w:customStyle="1" w:styleId="C2AC39D847B3440A937D1B46F909A285">
    <w:name w:val="C2AC39D847B3440A937D1B46F909A28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56B1609FC5D448BB6421CE70FB329AA">
    <w:name w:val="A56B1609FC5D448BB6421CE70FB329AA"/>
  </w:style>
  <w:style w:type="paragraph" w:customStyle="1" w:styleId="4EDD0E1D89CC425094ACCF8CCC5E6E36">
    <w:name w:val="4EDD0E1D89CC425094ACCF8CCC5E6E36"/>
  </w:style>
  <w:style w:type="paragraph" w:customStyle="1" w:styleId="6767E2050D114981877ACECD2C1FB940">
    <w:name w:val="6767E2050D114981877ACECD2C1FB940"/>
  </w:style>
  <w:style w:type="paragraph" w:customStyle="1" w:styleId="F6D2E1FC163C40189824FF1A5F8823D9">
    <w:name w:val="F6D2E1FC163C40189824FF1A5F8823D9"/>
  </w:style>
  <w:style w:type="paragraph" w:customStyle="1" w:styleId="D0C65F2CED934E1AA4C56A3C8E3025DC">
    <w:name w:val="D0C65F2CED934E1AA4C56A3C8E3025DC"/>
  </w:style>
  <w:style w:type="paragraph" w:customStyle="1" w:styleId="6E3A7BD3AACE414284DB34B54CDB23C4">
    <w:name w:val="6E3A7BD3AACE414284DB34B54CDB23C4"/>
  </w:style>
  <w:style w:type="paragraph" w:customStyle="1" w:styleId="1D2B397879FA402C8F3C8FBB6CB0BBFD">
    <w:name w:val="1D2B397879FA402C8F3C8FBB6CB0BBFD"/>
  </w:style>
  <w:style w:type="paragraph" w:customStyle="1" w:styleId="F1BC8D3BF546423AB819B97DCBE4D11B">
    <w:name w:val="F1BC8D3BF546423AB819B97DCBE4D11B"/>
  </w:style>
  <w:style w:type="paragraph" w:customStyle="1" w:styleId="6707F65642C246CFAEF11222786027C5">
    <w:name w:val="6707F65642C246CFAEF11222786027C5"/>
  </w:style>
  <w:style w:type="paragraph" w:customStyle="1" w:styleId="F2BD32DEF9B8472CB3C658113B27BA9A">
    <w:name w:val="F2BD32DEF9B8472CB3C658113B27BA9A"/>
  </w:style>
  <w:style w:type="paragraph" w:customStyle="1" w:styleId="574314191F8841C19EFF1B41B3D50663">
    <w:name w:val="574314191F8841C19EFF1B41B3D50663"/>
  </w:style>
  <w:style w:type="paragraph" w:customStyle="1" w:styleId="C626538D67D04A4EB9314EDB869117BE">
    <w:name w:val="C626538D67D04A4EB9314EDB869117BE"/>
  </w:style>
  <w:style w:type="paragraph" w:customStyle="1" w:styleId="5806206C1CF546DFB6D5E5E2BAD79F8C">
    <w:name w:val="5806206C1CF546DFB6D5E5E2BAD79F8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F363E05432A49A2BF5A7BCD1CD4738D">
    <w:name w:val="BF363E05432A49A2BF5A7BCD1CD4738D"/>
  </w:style>
  <w:style w:type="paragraph" w:styleId="ListBullet">
    <w:name w:val="List Bullet"/>
    <w:basedOn w:val="Normal"/>
    <w:uiPriority w:val="99"/>
    <w:qFormat/>
    <w:rsid w:val="006C0B11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rsid w:val="006C0B11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2022-09-14T03:59:00Z</dcterms:created>
  <dcterms:modified xsi:type="dcterms:W3CDTF">2022-09-14T04:07:00Z</dcterms:modified>
</cp:coreProperties>
</file>